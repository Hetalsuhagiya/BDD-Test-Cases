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C86F" w14:textId="77777777" w:rsidR="003F2E0C" w:rsidRDefault="00000000">
      <w:r>
        <w:t>BDD test cases for Log-in Functionality:</w:t>
      </w:r>
    </w:p>
    <w:p w14:paraId="43E64043" w14:textId="77777777" w:rsidR="003F2E0C" w:rsidRDefault="003F2E0C"/>
    <w:p w14:paraId="733C206E" w14:textId="77777777" w:rsidR="003F2E0C" w:rsidRDefault="003F2E0C"/>
    <w:p w14:paraId="64B510D9" w14:textId="77777777" w:rsidR="003F2E0C" w:rsidRDefault="00000000">
      <w:r>
        <w:t>Feature: As a user I want to login so that I can use my account facility</w:t>
      </w:r>
    </w:p>
    <w:p w14:paraId="11543C76" w14:textId="77777777" w:rsidR="003F2E0C" w:rsidRDefault="00000000">
      <w:r>
        <w:t>Scenario: User should be able to login with valid credentials</w:t>
      </w:r>
    </w:p>
    <w:p w14:paraId="67A0365C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085249CE" w14:textId="77777777" w:rsidR="003F2E0C" w:rsidRDefault="00000000">
      <w:r>
        <w:t>When user type valid username as “</w:t>
      </w:r>
      <w:proofErr w:type="spellStart"/>
      <w:r>
        <w:t>JackSmith</w:t>
      </w:r>
      <w:proofErr w:type="spellEnd"/>
      <w:r>
        <w:t>”</w:t>
      </w:r>
    </w:p>
    <w:p w14:paraId="57E62A44" w14:textId="77777777" w:rsidR="003F2E0C" w:rsidRDefault="00000000">
      <w:r>
        <w:t>And user type valid password as “test1234”</w:t>
      </w:r>
    </w:p>
    <w:p w14:paraId="33F06904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28F99107" w14:textId="77777777" w:rsidR="003F2E0C" w:rsidRDefault="00000000">
      <w:r>
        <w:t>Then user should be logged in</w:t>
      </w:r>
    </w:p>
    <w:p w14:paraId="093D7377" w14:textId="77777777" w:rsidR="003F2E0C" w:rsidRDefault="00000000">
      <w:r>
        <w:t>And user should see “Welcome User” message on top right corner.</w:t>
      </w:r>
    </w:p>
    <w:p w14:paraId="15835F5E" w14:textId="77777777" w:rsidR="003F2E0C" w:rsidRDefault="003F2E0C"/>
    <w:p w14:paraId="6BEE6965" w14:textId="77777777" w:rsidR="003F2E0C" w:rsidRDefault="00000000">
      <w:r>
        <w:t>Scenario: User should not be logged in with invalid credentials</w:t>
      </w:r>
    </w:p>
    <w:p w14:paraId="344E3623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377FACAA" w14:textId="77777777" w:rsidR="003F2E0C" w:rsidRDefault="00000000">
      <w:r>
        <w:t>When user type invalid username as “</w:t>
      </w:r>
      <w:proofErr w:type="spellStart"/>
      <w:r>
        <w:t>JackBasic</w:t>
      </w:r>
      <w:proofErr w:type="spellEnd"/>
      <w:r>
        <w:t>”</w:t>
      </w:r>
    </w:p>
    <w:p w14:paraId="380FC854" w14:textId="77777777" w:rsidR="003F2E0C" w:rsidRDefault="00000000">
      <w:r>
        <w:t>And user type invalid password as “abc1234”</w:t>
      </w:r>
    </w:p>
    <w:p w14:paraId="50851ECC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1DFB619C" w14:textId="77777777" w:rsidR="003F2E0C" w:rsidRDefault="00000000">
      <w:r>
        <w:t xml:space="preserve">Then user should not </w:t>
      </w:r>
      <w:proofErr w:type="gramStart"/>
      <w:r>
        <w:t>be  logged</w:t>
      </w:r>
      <w:proofErr w:type="gramEnd"/>
      <w:r>
        <w:t xml:space="preserve"> in</w:t>
      </w:r>
    </w:p>
    <w:p w14:paraId="4FDC6DEB" w14:textId="77777777" w:rsidR="003F2E0C" w:rsidRDefault="00000000">
      <w:r>
        <w:t>And user should see Error message.</w:t>
      </w:r>
    </w:p>
    <w:p w14:paraId="5671BED0" w14:textId="77777777" w:rsidR="003F2E0C" w:rsidRDefault="003F2E0C"/>
    <w:p w14:paraId="64B227B9" w14:textId="77777777" w:rsidR="003F2E0C" w:rsidRDefault="00000000">
      <w:r>
        <w:t>Scenario: User should not be logged in with valid username and invalid password</w:t>
      </w:r>
    </w:p>
    <w:p w14:paraId="21AACF35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30DBE66B" w14:textId="77777777" w:rsidR="003F2E0C" w:rsidRDefault="00000000">
      <w:r>
        <w:t>When user type valid username as “</w:t>
      </w:r>
      <w:proofErr w:type="spellStart"/>
      <w:r>
        <w:t>JackSmith</w:t>
      </w:r>
      <w:proofErr w:type="spellEnd"/>
      <w:r>
        <w:t>”</w:t>
      </w:r>
    </w:p>
    <w:p w14:paraId="7F235941" w14:textId="77777777" w:rsidR="003F2E0C" w:rsidRDefault="00000000">
      <w:r>
        <w:t>And user type invalid password as “abc1234”</w:t>
      </w:r>
    </w:p>
    <w:p w14:paraId="0A241046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2490F212" w14:textId="77777777" w:rsidR="003F2E0C" w:rsidRDefault="00000000">
      <w:r>
        <w:t>Then user should not be logged in</w:t>
      </w:r>
    </w:p>
    <w:p w14:paraId="67A36F8F" w14:textId="77777777" w:rsidR="003F2E0C" w:rsidRDefault="00000000">
      <w:r>
        <w:t>And user should see Error message.</w:t>
      </w:r>
    </w:p>
    <w:p w14:paraId="03FBA4AF" w14:textId="77777777" w:rsidR="003F2E0C" w:rsidRDefault="003F2E0C"/>
    <w:p w14:paraId="67E977FB" w14:textId="77777777" w:rsidR="003F2E0C" w:rsidRDefault="00000000">
      <w:r>
        <w:t>Scenario: User should not be logged in with invalid username and valid password</w:t>
      </w:r>
    </w:p>
    <w:p w14:paraId="02ACD10C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3ADC6C50" w14:textId="77777777" w:rsidR="003F2E0C" w:rsidRDefault="00000000">
      <w:r>
        <w:t>When user type invalid username as “</w:t>
      </w:r>
      <w:proofErr w:type="spellStart"/>
      <w:r>
        <w:t>JackBasic</w:t>
      </w:r>
      <w:proofErr w:type="spellEnd"/>
      <w:r>
        <w:t>”</w:t>
      </w:r>
    </w:p>
    <w:p w14:paraId="35340053" w14:textId="77777777" w:rsidR="003F2E0C" w:rsidRDefault="00000000">
      <w:r>
        <w:lastRenderedPageBreak/>
        <w:t>And user type valid password as “test1234”</w:t>
      </w:r>
    </w:p>
    <w:p w14:paraId="26FD30AB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5A40D2A8" w14:textId="77777777" w:rsidR="003F2E0C" w:rsidRDefault="00000000">
      <w:r>
        <w:t>Then user should not be logged in</w:t>
      </w:r>
    </w:p>
    <w:p w14:paraId="03DE5C43" w14:textId="77777777" w:rsidR="003F2E0C" w:rsidRDefault="00000000">
      <w:r>
        <w:t>And user should see Error message.</w:t>
      </w:r>
    </w:p>
    <w:p w14:paraId="04863908" w14:textId="77777777" w:rsidR="003F2E0C" w:rsidRDefault="003F2E0C"/>
    <w:p w14:paraId="2C468E59" w14:textId="77777777" w:rsidR="003F2E0C" w:rsidRDefault="00000000">
      <w:r>
        <w:t>Scenario: User should not be logged in with empty username and valid password</w:t>
      </w:r>
    </w:p>
    <w:p w14:paraId="29CFA6C7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1E3DEDD9" w14:textId="77777777" w:rsidR="003F2E0C" w:rsidRDefault="00000000">
      <w:r>
        <w:t xml:space="preserve">When user does not type any username </w:t>
      </w:r>
    </w:p>
    <w:p w14:paraId="48DA513C" w14:textId="77777777" w:rsidR="003F2E0C" w:rsidRDefault="00000000">
      <w:r>
        <w:t>And user type valid password as “test1234”</w:t>
      </w:r>
    </w:p>
    <w:p w14:paraId="7A6B357F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7DF04D02" w14:textId="77777777" w:rsidR="003F2E0C" w:rsidRDefault="00000000">
      <w:r>
        <w:t>Then user should not be logged in</w:t>
      </w:r>
    </w:p>
    <w:p w14:paraId="06C739F2" w14:textId="77777777" w:rsidR="003F2E0C" w:rsidRDefault="00000000">
      <w:r>
        <w:t>And user should see Error message.</w:t>
      </w:r>
    </w:p>
    <w:p w14:paraId="2406A1E7" w14:textId="77777777" w:rsidR="003F2E0C" w:rsidRDefault="003F2E0C"/>
    <w:p w14:paraId="2D7DDC1B" w14:textId="77777777" w:rsidR="003F2E0C" w:rsidRDefault="00000000">
      <w:r>
        <w:t>Scenario: User should not be logged in with valid username and empty password</w:t>
      </w:r>
    </w:p>
    <w:p w14:paraId="5071D2B2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39ACDD2B" w14:textId="77777777" w:rsidR="003F2E0C" w:rsidRDefault="00000000">
      <w:r>
        <w:t>When user type valid username as “</w:t>
      </w:r>
      <w:proofErr w:type="spellStart"/>
      <w:r>
        <w:t>JackSmith</w:t>
      </w:r>
      <w:proofErr w:type="spellEnd"/>
      <w:r>
        <w:t>”</w:t>
      </w:r>
    </w:p>
    <w:p w14:paraId="37AD80AE" w14:textId="77777777" w:rsidR="003F2E0C" w:rsidRDefault="00000000">
      <w:r>
        <w:t xml:space="preserve">And user does not type any </w:t>
      </w:r>
      <w:proofErr w:type="gramStart"/>
      <w:r>
        <w:t>password</w:t>
      </w:r>
      <w:proofErr w:type="gramEnd"/>
      <w:r>
        <w:t xml:space="preserve"> </w:t>
      </w:r>
    </w:p>
    <w:p w14:paraId="162E66AF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0D260864" w14:textId="77777777" w:rsidR="003F2E0C" w:rsidRDefault="00000000">
      <w:r>
        <w:t>Then user should not be logged in</w:t>
      </w:r>
    </w:p>
    <w:p w14:paraId="071C9C61" w14:textId="77777777" w:rsidR="003F2E0C" w:rsidRDefault="00000000">
      <w:r>
        <w:t>And user should see Error message.</w:t>
      </w:r>
    </w:p>
    <w:p w14:paraId="6FA7E39E" w14:textId="77777777" w:rsidR="003F2E0C" w:rsidRDefault="003F2E0C"/>
    <w:p w14:paraId="16D40EF3" w14:textId="77777777" w:rsidR="003F2E0C" w:rsidRDefault="00000000">
      <w:r>
        <w:t xml:space="preserve">Scenario: User should not be logged in without credentials </w:t>
      </w:r>
    </w:p>
    <w:p w14:paraId="604E3F24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34D93121" w14:textId="77777777" w:rsidR="003F2E0C" w:rsidRDefault="00000000">
      <w:r>
        <w:t xml:space="preserve">When user does not type any username </w:t>
      </w:r>
    </w:p>
    <w:p w14:paraId="0B3E8BCB" w14:textId="77777777" w:rsidR="003F2E0C" w:rsidRDefault="00000000">
      <w:r>
        <w:t xml:space="preserve">And user does not type any </w:t>
      </w:r>
      <w:proofErr w:type="gramStart"/>
      <w:r>
        <w:t>password</w:t>
      </w:r>
      <w:proofErr w:type="gramEnd"/>
      <w:r>
        <w:t xml:space="preserve"> </w:t>
      </w:r>
    </w:p>
    <w:p w14:paraId="7985A530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171F165B" w14:textId="77777777" w:rsidR="003F2E0C" w:rsidRDefault="00000000">
      <w:r>
        <w:t>Then user should not be logged in</w:t>
      </w:r>
    </w:p>
    <w:p w14:paraId="1EA95489" w14:textId="77777777" w:rsidR="003F2E0C" w:rsidRDefault="00000000">
      <w:r>
        <w:t>And user should see Error message.</w:t>
      </w:r>
    </w:p>
    <w:p w14:paraId="611CDD71" w14:textId="77777777" w:rsidR="003F2E0C" w:rsidRDefault="003F2E0C"/>
    <w:p w14:paraId="2B681171" w14:textId="77777777" w:rsidR="003F2E0C" w:rsidRDefault="00000000">
      <w:r>
        <w:t>Scenario: User should not be logged in with invalid username and empty password</w:t>
      </w:r>
    </w:p>
    <w:p w14:paraId="5271EA46" w14:textId="77777777" w:rsidR="003F2E0C" w:rsidRDefault="00000000">
      <w:r>
        <w:t xml:space="preserve">Given user is on login </w:t>
      </w:r>
      <w:proofErr w:type="gramStart"/>
      <w:r>
        <w:t>page</w:t>
      </w:r>
      <w:proofErr w:type="gramEnd"/>
    </w:p>
    <w:p w14:paraId="7735718B" w14:textId="77777777" w:rsidR="003F2E0C" w:rsidRDefault="00000000">
      <w:r>
        <w:lastRenderedPageBreak/>
        <w:t>When user type invalid username as “</w:t>
      </w:r>
      <w:proofErr w:type="spellStart"/>
      <w:r>
        <w:t>JackBasic</w:t>
      </w:r>
      <w:proofErr w:type="spellEnd"/>
      <w:r>
        <w:t>”</w:t>
      </w:r>
    </w:p>
    <w:p w14:paraId="5851D3D6" w14:textId="77777777" w:rsidR="003F2E0C" w:rsidRDefault="00000000">
      <w:r>
        <w:t xml:space="preserve">And user does not type any </w:t>
      </w:r>
      <w:proofErr w:type="gramStart"/>
      <w:r>
        <w:t>password</w:t>
      </w:r>
      <w:proofErr w:type="gramEnd"/>
    </w:p>
    <w:p w14:paraId="563899C6" w14:textId="77777777" w:rsidR="003F2E0C" w:rsidRDefault="00000000">
      <w:r>
        <w:t xml:space="preserve">And user click on log in </w:t>
      </w:r>
      <w:proofErr w:type="gramStart"/>
      <w:r>
        <w:t>button</w:t>
      </w:r>
      <w:proofErr w:type="gramEnd"/>
    </w:p>
    <w:p w14:paraId="54702362" w14:textId="77777777" w:rsidR="003F2E0C" w:rsidRDefault="00000000">
      <w:r>
        <w:t>Then user should not be logged in</w:t>
      </w:r>
    </w:p>
    <w:p w14:paraId="6D0A5A5D" w14:textId="77777777" w:rsidR="003F2E0C" w:rsidRDefault="00000000">
      <w:r>
        <w:t>And user should see Error message.</w:t>
      </w:r>
    </w:p>
    <w:p w14:paraId="413993FA" w14:textId="77777777" w:rsidR="003F2E0C" w:rsidRDefault="003F2E0C"/>
    <w:p w14:paraId="58EEB0C4" w14:textId="77777777" w:rsidR="003F2E0C" w:rsidRDefault="003F2E0C"/>
    <w:p w14:paraId="58002BF7" w14:textId="77777777" w:rsidR="003F2E0C" w:rsidRDefault="003F2E0C"/>
    <w:p w14:paraId="19A377A0" w14:textId="77777777" w:rsidR="003F2E0C" w:rsidRDefault="003F2E0C"/>
    <w:sectPr w:rsidR="003F2E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AAC8" w14:textId="77777777" w:rsidR="00EA1547" w:rsidRDefault="00EA1547">
      <w:pPr>
        <w:spacing w:after="0" w:line="240" w:lineRule="auto"/>
      </w:pPr>
      <w:r>
        <w:separator/>
      </w:r>
    </w:p>
  </w:endnote>
  <w:endnote w:type="continuationSeparator" w:id="0">
    <w:p w14:paraId="0EB0948F" w14:textId="77777777" w:rsidR="00EA1547" w:rsidRDefault="00EA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9801" w14:textId="77777777" w:rsidR="00EA1547" w:rsidRDefault="00EA15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69EF94" w14:textId="77777777" w:rsidR="00EA1547" w:rsidRDefault="00EA1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F2E0C"/>
    <w:rsid w:val="003F2E0C"/>
    <w:rsid w:val="00D62FD6"/>
    <w:rsid w:val="00EA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382"/>
  <w15:docId w15:val="{5116EE1A-FD55-45B6-805B-F471FC57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Suhagiya</dc:creator>
  <dc:description/>
  <cp:lastModifiedBy>Kirit Suhagiya</cp:lastModifiedBy>
  <cp:revision>2</cp:revision>
  <dcterms:created xsi:type="dcterms:W3CDTF">2023-03-22T18:23:00Z</dcterms:created>
  <dcterms:modified xsi:type="dcterms:W3CDTF">2023-03-22T18:23:00Z</dcterms:modified>
</cp:coreProperties>
</file>